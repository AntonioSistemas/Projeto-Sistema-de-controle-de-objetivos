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963930" cy="976630"/>
            <wp:effectExtent l="0" t="0" r="7620" b="139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76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FACULDADE INTERAMERICANA DE PORTO VELHO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Alunos: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 xml:space="preserve"> Antônio Carlos Gomes Tabosa.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Sérgio Gabriel Azevedo Fernandes.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Madson Naite Pereira Raposo.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Laelson Júnior Fagundes de Melo.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Jonas Saraiva da Rocha.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32"/>
          <w:szCs w:val="32"/>
          <w:u w:val="single"/>
          <w:lang w:val="pt-BR"/>
        </w:rPr>
        <w:t>Projeto de: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z w:val="32"/>
          <w:szCs w:val="32"/>
          <w:u w:val="single"/>
          <w:lang w:val="pt-BR"/>
        </w:rPr>
        <w:t>Sistema de controle de Objetivos.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both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  <w:t>1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sz w:val="28"/>
          <w:szCs w:val="28"/>
          <w:u w:val="single"/>
          <w:lang w:val="pt-BR"/>
        </w:rPr>
        <w:t>Sistema de controle de Objetivos</w:t>
      </w:r>
    </w:p>
    <w:p>
      <w:pPr>
        <w:pStyle w:val="11"/>
        <w:spacing w:before="0" w:after="160" w:line="15" w:lineRule="atLeast"/>
        <w:ind w:left="0" w:right="0" w:firstLine="0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  <w:u w:val="single"/>
          <w:lang w:val="pt-BR"/>
        </w:rPr>
        <w:t>Sumário:</w:t>
      </w:r>
    </w:p>
    <w:p>
      <w:pPr>
        <w:pStyle w:val="11"/>
        <w:spacing w:before="0" w:after="160" w:line="15" w:lineRule="atLeast"/>
        <w:ind w:left="0" w:right="0" w:firstLine="0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Introdução:...................................................................................................... 3</w:t>
      </w:r>
    </w:p>
    <w:p>
      <w:pPr>
        <w:pStyle w:val="11"/>
        <w:spacing w:before="0" w:after="160" w:line="15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Objetivo:........................................................................................................ ..3</w:t>
      </w:r>
    </w:p>
    <w:p>
      <w:pPr>
        <w:pStyle w:val="11"/>
        <w:spacing w:before="0" w:after="160" w:line="15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Como funciona:................................................................................................3</w:t>
      </w:r>
    </w:p>
    <w:p>
      <w:pPr>
        <w:pStyle w:val="11"/>
        <w:spacing w:before="0" w:after="160" w:line="15" w:lineRule="atLeast"/>
        <w:ind w:left="0" w:right="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 xml:space="preserve">Exemplo de uso do sistema:............................................................................4 </w:t>
      </w:r>
    </w:p>
    <w:p>
      <w:pPr>
        <w:pStyle w:val="11"/>
        <w:spacing w:before="0" w:after="160" w:line="15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Diagrama de Classes.......................................................................................5</w:t>
      </w:r>
    </w:p>
    <w:p>
      <w:pPr>
        <w:pStyle w:val="11"/>
        <w:spacing w:before="0" w:after="160" w:line="15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Requisitos funcionais........................................................................................6</w:t>
      </w:r>
    </w:p>
    <w:p>
      <w:pPr>
        <w:pStyle w:val="11"/>
        <w:spacing w:before="0" w:after="160" w:line="15" w:lineRule="atLeast"/>
        <w:ind w:left="0" w:right="0" w:firstLine="0"/>
        <w:jc w:val="left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Requisitos não funcionais.................................................................................6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both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4520" w:right="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Documentação da proposta de desenvolvimento do Sistema d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e controle de objetivos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, apresentado como avaliação das disciplinas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 xml:space="preserve"> de Gerência de Software, Banco de dados e Algoritmos de Estrutura de de dados. </w:t>
      </w:r>
    </w:p>
    <w:p>
      <w:pPr>
        <w:bidi w:val="0"/>
        <w:jc w:val="left"/>
        <w:rPr>
          <w:rFonts w:hint="default" w:ascii="Arial" w:hAnsi="Arial" w:cs="Arial"/>
          <w:u w:val="single"/>
        </w:rPr>
      </w:pPr>
    </w:p>
    <w:p>
      <w:pPr>
        <w:pStyle w:val="11"/>
        <w:spacing w:before="0" w:after="160" w:line="15" w:lineRule="atLeast"/>
        <w:ind w:left="4520" w:right="0" w:firstLine="0"/>
        <w:jc w:val="both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single"/>
        </w:rPr>
        <w:t>Professor:</w:t>
      </w:r>
      <w:r>
        <w:rPr>
          <w:rFonts w:hint="default" w:ascii="Arial" w:hAnsi="Arial" w:eastAsia="Arial" w:cs="Arial"/>
          <w:i w:val="0"/>
          <w:iCs w:val="0"/>
          <w:color w:val="000000"/>
          <w:u w:val="single"/>
          <w:lang w:val="pt-BR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single"/>
        </w:rPr>
        <w:t>Paulo Alexandre Serra Coucelo da Fonsec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single"/>
          <w:lang w:val="pt-BR"/>
        </w:rPr>
        <w:t>a</w:t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  <w:bookmarkStart w:id="0" w:name="_GoBack1"/>
      <w:bookmarkStart w:id="1" w:name="_GoBack"/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  <w:t>2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Introdução</w:t>
      </w: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>Com base em experiência própria e ao consultar algumas pessoas, vimos que acaba por ser um problema comum quando se trata de se estabelecer objetivos e como realiza-los, visto isso, diversas empresas e organizações grandes, optam por planos de governança, de forma resolver as metas e objetivos de forma eficaz.</w:t>
      </w: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>Porém, fora da área de uma organização ou empresa grandes, muitos negócios simples ou pessoas tentam estabelecer metas, objetivos, como realiza-los, qual seu problema principal e como simplica-lo.</w:t>
      </w: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Objetivo</w:t>
      </w: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ind w:left="0" w:right="0" w:firstLine="708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Tendo isto em mente, pensamos em desenvolver um Sistema de controle de Objetivos, simples e acessível, um sistema que serve principalmente para estudos, mas também serve como base para diversas metas, de uma forma organizacional de forma a incentivar e realiza-los.</w:t>
      </w:r>
    </w:p>
    <w:p>
      <w:pPr>
        <w:bidi w:val="0"/>
        <w:ind w:left="0" w:right="0" w:firstLine="708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numPr>
          <w:ilvl w:val="0"/>
          <w:numId w:val="3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Como Funciona?</w:t>
      </w: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>O sistema funciona se utilizando de 5 CRUDS, um de cadastro de usuário, podendo tanto Cadastrar, consultar, alterar e deletar, logo tendo um de matérias e conteúdo, também contendo um de objetivos e seus resultados-chaves.</w:t>
      </w:r>
    </w:p>
    <w:p>
      <w:pPr>
        <w:bidi w:val="0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>O usuário realiza seu cadastro de usuário, logo o usuário cria um tópico de matérias, especificando as áreas da qual serão seu foco, em seguida cria um tópico de conteúdo, aonde especifica quais serão as problemáticas a serem resolvidas dentro da matéria, após isso, o usuário estabelece os objetivos a serem alcançados dentro da problemática, podendo ser em períodos  de tempos ou em quantidade, por fim se estabelece os resultados-chaves, aonde o usuário define de como realizará seus objetivos.</w:t>
      </w:r>
    </w:p>
    <w:p>
      <w:pPr>
        <w:bidi w:val="0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u w:val="none"/>
          <w:lang w:val="pt-BR"/>
        </w:rPr>
        <w:tab/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  <w:t>3</w:t>
      </w:r>
    </w:p>
    <w:p>
      <w:pPr>
        <w:numPr>
          <w:ilvl w:val="0"/>
          <w:numId w:val="4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Exemplo d</w:t>
      </w:r>
      <w:bookmarkStart w:id="2" w:name="_GoBack"/>
      <w:bookmarkEnd w:id="2"/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e uso do sistema</w:t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>O usuário abre o software, em seguida acessa seu login, logo cria uma matéria/assunto = Matemática, em seguida o usuário específica o conteúdo = Matrizes, após, o usuário define o objetivo = Terminar cursos de matrizes/Atividades de apostila até o fim de semana, logo em seguida o usuário estabelece as chaves, de que forma realizará os objetivos, as chaves podem ser mais de uma ou uma única = 1°- estudar o assunto 2 horas por dia, 2° completar 2 atividades da apostila a cada dia.</w:t>
      </w: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Exemplo:</w:t>
      </w:r>
    </w:p>
    <w:p>
      <w:pPr>
        <w:suppressAutoHyphens w:val="0"/>
        <w:bidi w:val="0"/>
        <w:jc w:val="left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lang w:val="pt-BR"/>
        </w:rPr>
        <w:t xml:space="preserve"> </w:t>
      </w:r>
    </w:p>
    <w:p>
      <w:pPr>
        <w:suppressAutoHyphens w:val="0"/>
        <w:bidi w:val="0"/>
        <w:jc w:val="left"/>
        <w:rPr>
          <w:rFonts w:hint="default" w:ascii="Arial" w:hAnsi="Arial" w:cs="Arial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08905" cy="3240405"/>
            <wp:effectExtent l="0" t="0" r="10795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3240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  <w:lang w:val="pt-BR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both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  <w:t>4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000000"/>
          <w:u w:val="none"/>
          <w:lang w:val="pt-BR"/>
        </w:rPr>
      </w:pPr>
    </w:p>
    <w:p>
      <w:pPr>
        <w:numPr>
          <w:ilvl w:val="0"/>
          <w:numId w:val="5"/>
        </w:numPr>
        <w:tabs>
          <w:tab w:val="clear" w:pos="420"/>
        </w:tabs>
        <w:bidi w:val="0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 xml:space="preserve">Diagrama de classes </w:t>
      </w: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bidi w:val="0"/>
        <w:ind w:left="0" w:right="0" w:firstLine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suppressAutoHyphens w:val="0"/>
        <w:bidi w:val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23510" cy="4313555"/>
            <wp:effectExtent l="0" t="0" r="15240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313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bidi w:val="0"/>
        <w:jc w:val="left"/>
        <w:rPr>
          <w:rFonts w:hint="default" w:ascii="Arial" w:hAnsi="Arial" w:cs="Arial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lang w:val="pt-BR"/>
        </w:rPr>
        <w:t>5</w:t>
      </w:r>
    </w:p>
    <w:bookmarkEnd w:id="0"/>
    <w:bookmarkEnd w:id="1"/>
    <w:p>
      <w:pPr>
        <w:numPr>
          <w:ilvl w:val="0"/>
          <w:numId w:val="6"/>
        </w:numPr>
        <w:tabs>
          <w:tab w:val="clear" w:pos="420"/>
        </w:tabs>
        <w:bidi w:val="0"/>
        <w:spacing w:before="0" w:after="160" w:line="15" w:lineRule="atLeast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Requisitos funcionais</w:t>
      </w:r>
    </w:p>
    <w:p>
      <w:pPr>
        <w:widowControl/>
        <w:numPr>
          <w:numId w:val="0"/>
        </w:numPr>
        <w:tabs>
          <w:tab w:val="left" w:pos="0"/>
        </w:tabs>
        <w:suppressAutoHyphens w:val="0"/>
        <w:bidi w:val="0"/>
        <w:spacing w:before="0" w:after="160" w:line="15" w:lineRule="atLeast"/>
        <w:ind w:right="0" w:rightChars="0"/>
        <w:jc w:val="center"/>
        <w:rPr>
          <w:rFonts w:hint="default" w:ascii="Arial" w:hAnsi="Arial" w:cs="Arial"/>
        </w:rPr>
      </w:pPr>
    </w:p>
    <w:p>
      <w:pPr>
        <w:bidi w:val="0"/>
        <w:spacing w:before="0" w:after="160" w:line="15" w:lineRule="atLeast"/>
        <w:ind w:left="420" w:right="0" w:hanging="42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 xml:space="preserve">O sistema contará com 5 CRUDs, sendo elas o usuário, matérias, assuntos, objetivos e resultados chaves. </w:t>
      </w: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 xml:space="preserve">Sendo a entidade usuário capaz de administrar e controlar as demais entidades, escolhendo a matéria que deseja estudar, o assunto da matéria escolhida e elaborando um objetivo a ser alcançado, e utilizando dos resultados chaves como atividades para chegar a conclusão do seu objetivo. </w:t>
      </w: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numPr>
          <w:ilvl w:val="0"/>
          <w:numId w:val="6"/>
        </w:numPr>
        <w:tabs>
          <w:tab w:val="clear" w:pos="420"/>
        </w:tabs>
        <w:bidi w:val="0"/>
        <w:spacing w:before="0" w:after="160" w:line="15" w:lineRule="atLeast"/>
        <w:ind w:left="420" w:leftChars="0" w:right="0" w:righ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Requisitos não funcionais</w:t>
      </w: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será desenvolvido na linguagem de programação python devido a sua aplicação e sintaxe ser bem intuitiva, usando também o framework visual studio code por ser leve mas de grande eficiência, o SGBD utilizado será o MySQL devido ser conhecido pelos desenvolvedores envolvidos no projeto.</w:t>
      </w: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bidi w:val="0"/>
        <w:spacing w:before="0" w:after="160" w:line="15" w:lineRule="atLeast"/>
        <w:ind w:left="0" w:right="0" w:firstLine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al" w:cs="Arial"/>
          <w:i w:val="0"/>
          <w:iCs w:val="0"/>
          <w:color w:val="000000"/>
          <w:u w:val="none"/>
        </w:rPr>
        <w:t>Porto Velho-RO</w:t>
      </w:r>
      <w:r>
        <w:rPr>
          <w:rFonts w:hint="default" w:ascii="Arial" w:hAnsi="Arial" w:eastAsia="Arial" w:cs="Arial"/>
          <w:i w:val="0"/>
          <w:iCs w:val="0"/>
          <w:color w:val="000000"/>
          <w:u w:val="none"/>
          <w:lang w:val="pt-BR"/>
        </w:rPr>
        <w:t>-2021</w:t>
      </w:r>
    </w:p>
    <w:p>
      <w:pPr>
        <w:pStyle w:val="11"/>
        <w:spacing w:before="0" w:after="160" w:line="15" w:lineRule="atLeast"/>
        <w:ind w:left="0" w:right="0" w:firstLine="0"/>
        <w:jc w:val="center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6</w:t>
      </w: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0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D8DC4A"/>
    <w:multiLevelType w:val="singleLevel"/>
    <w:tmpl w:val="9AD8DC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0AB4D8"/>
    <w:multiLevelType w:val="singleLevel"/>
    <w:tmpl w:val="AF0AB4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65C0986"/>
    <w:multiLevelType w:val="singleLevel"/>
    <w:tmpl w:val="B65C09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A026417"/>
    <w:multiLevelType w:val="singleLevel"/>
    <w:tmpl w:val="CA026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448FC9B"/>
    <w:multiLevelType w:val="singleLevel"/>
    <w:tmpl w:val="D448FC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8574BBB"/>
    <w:multiLevelType w:val="singleLevel"/>
    <w:tmpl w:val="28574B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09"/>
  <w:autoHyphenation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368F4"/>
    <w:rsid w:val="0D857C49"/>
    <w:rsid w:val="46936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7"/>
    <w:pPr>
      <w:widowControl/>
      <w:suppressAutoHyphens w:val="0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uiPriority w:val="7"/>
    <w:rPr>
      <w:rFonts w:cs="Arial"/>
    </w:rPr>
  </w:style>
  <w:style w:type="paragraph" w:styleId="5">
    <w:name w:val="Body Text"/>
    <w:basedOn w:val="1"/>
    <w:uiPriority w:val="7"/>
    <w:pPr>
      <w:spacing w:before="0" w:after="140" w:line="276" w:lineRule="auto"/>
    </w:pPr>
  </w:style>
  <w:style w:type="paragraph" w:styleId="6">
    <w:name w:val="caption"/>
    <w:basedOn w:val="1"/>
    <w:uiPriority w:val="6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7">
    <w:name w:val="ListLabel 1"/>
    <w:uiPriority w:val="7"/>
    <w:rPr>
      <w:sz w:val="20"/>
    </w:rPr>
  </w:style>
  <w:style w:type="character" w:customStyle="1" w:styleId="8">
    <w:name w:val="Default Paragraph Font"/>
    <w:uiPriority w:val="6"/>
  </w:style>
  <w:style w:type="paragraph" w:customStyle="1" w:styleId="9">
    <w:name w:val="Título1"/>
    <w:basedOn w:val="1"/>
    <w:next w:val="5"/>
    <w:uiPriority w:val="7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0">
    <w:name w:val="Índice"/>
    <w:basedOn w:val="1"/>
    <w:uiPriority w:val="6"/>
    <w:pPr>
      <w:suppressLineNumbers/>
    </w:pPr>
    <w:rPr>
      <w:rFonts w:cs="Arial"/>
    </w:rPr>
  </w:style>
  <w:style w:type="paragraph" w:customStyle="1" w:styleId="11">
    <w:name w:val="Normal (Web)1"/>
    <w:uiPriority w:val="7"/>
    <w:pPr>
      <w:widowControl/>
      <w:suppressAutoHyphens/>
      <w:bidi w:val="0"/>
      <w:spacing w:before="100" w:after="100"/>
      <w:jc w:val="left"/>
    </w:pPr>
    <w:rPr>
      <w:rFonts w:ascii="Times New Roman" w:hAnsi="Times New Roman" w:eastAsia="Times New Roman" w:cs="Liberation Serif"/>
      <w:color w:val="auto"/>
      <w:kern w:val="0"/>
      <w:sz w:val="24"/>
      <w:szCs w:val="24"/>
      <w:lang w:val="en-US" w:eastAsia="ar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4;nio%20Carlos\Downloads\PROJETO_SCO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PROJETO_SCO.dot</Template>
  <Pages>6</Pages>
  <Words>551</Words>
  <Characters>3461</Characters>
  <TotalTime>5</TotalTime>
  <ScaleCrop>false</ScaleCrop>
  <LinksUpToDate>false</LinksUpToDate>
  <CharactersWithSpaces>3983</CharactersWithSpaces>
  <Application>WPS Office_11.2.0.10101_F1E327BC-269C-435d-A152-05C5408002CA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2021-04-17T00:12:00Z</dcterms:created>
  <dc:creator>Antônio Carlos</dc:creator>
  <cp:lastModifiedBy>Antônio Carlos</cp:lastModifiedBy>
  <dcterms:modified xsi:type="dcterms:W3CDTF">2021-04-17T00:19:07Z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